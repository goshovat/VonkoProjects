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8272CA">
        <w:t>1</w:t>
      </w:r>
      <w:r w:rsidR="008B0C41" w:rsidRPr="00A85EDE">
        <w:t xml:space="preserve"> – </w:t>
      </w:r>
      <w:r w:rsidR="004B4E58">
        <w:rPr>
          <w:noProof/>
        </w:rPr>
        <w:t>Kaspichan</w:t>
      </w:r>
      <w:r w:rsidR="004B4E58">
        <w:t xml:space="preserve"> Numbers</w:t>
      </w:r>
    </w:p>
    <w:p w:rsidR="00B55646" w:rsidRDefault="004B4E58" w:rsidP="00ED3504">
      <w:r>
        <w:t xml:space="preserve">In </w:t>
      </w:r>
      <w:r>
        <w:rPr>
          <w:noProof/>
        </w:rPr>
        <w:t>Kaspichan</w:t>
      </w:r>
      <w:r>
        <w:t xml:space="preserve"> we have a special way to write numbers. We use the following 256 digits: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9"/>
        <w:gridCol w:w="502"/>
        <w:gridCol w:w="250"/>
        <w:gridCol w:w="519"/>
        <w:gridCol w:w="590"/>
        <w:gridCol w:w="236"/>
        <w:gridCol w:w="519"/>
        <w:gridCol w:w="601"/>
        <w:gridCol w:w="502"/>
        <w:gridCol w:w="620"/>
        <w:gridCol w:w="601"/>
      </w:tblGrid>
      <w:tr w:rsidR="004B4E58" w:rsidTr="004D2CF6">
        <w:trPr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0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250" w:type="dxa"/>
            <w:vMerge w:val="restart"/>
            <w:tcBorders>
              <w:top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26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aA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bA</w:t>
            </w:r>
          </w:p>
        </w:tc>
        <w:tc>
          <w:tcPr>
            <w:tcW w:w="502" w:type="dxa"/>
            <w:vMerge w:val="restart"/>
            <w:tcBorders>
              <w:top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  <w:r>
              <w:t>…</w:t>
            </w:r>
          </w:p>
        </w:tc>
        <w:tc>
          <w:tcPr>
            <w:tcW w:w="620" w:type="dxa"/>
            <w:vAlign w:val="center"/>
          </w:tcPr>
          <w:p w:rsidR="004B4E58" w:rsidRPr="004B4E58" w:rsidRDefault="004D2CF6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601" w:type="dxa"/>
            <w:vAlign w:val="center"/>
          </w:tcPr>
          <w:p w:rsidR="004B4E58" w:rsidRDefault="004D2CF6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4B4E58">
              <w:rPr>
                <w:noProof/>
              </w:rPr>
              <w:t>A</w:t>
            </w:r>
          </w:p>
        </w:tc>
      </w:tr>
      <w:tr w:rsidR="004B4E58" w:rsidTr="004D2CF6">
        <w:trPr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1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250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27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aB</w:t>
            </w:r>
          </w:p>
        </w:tc>
        <w:tc>
          <w:tcPr>
            <w:tcW w:w="236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bB</w:t>
            </w:r>
          </w:p>
        </w:tc>
        <w:tc>
          <w:tcPr>
            <w:tcW w:w="502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620" w:type="dxa"/>
            <w:vAlign w:val="center"/>
          </w:tcPr>
          <w:p w:rsidR="004B4E58" w:rsidRPr="004B4E58" w:rsidRDefault="004D2CF6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  <w:tc>
          <w:tcPr>
            <w:tcW w:w="601" w:type="dxa"/>
            <w:vAlign w:val="center"/>
          </w:tcPr>
          <w:p w:rsidR="004B4E58" w:rsidRDefault="004D2CF6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4B4E58">
              <w:rPr>
                <w:noProof/>
              </w:rPr>
              <w:t>B</w:t>
            </w:r>
          </w:p>
        </w:tc>
      </w:tr>
      <w:tr w:rsidR="004B4E58" w:rsidTr="004D2CF6">
        <w:trPr>
          <w:trHeight w:val="108"/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0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6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502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620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4B4E58" w:rsidTr="004D2CF6">
        <w:trPr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25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Z</w:t>
            </w:r>
          </w:p>
        </w:tc>
        <w:tc>
          <w:tcPr>
            <w:tcW w:w="250" w:type="dxa"/>
            <w:vMerge/>
            <w:tcBorders>
              <w:bottom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51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aZ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bZ</w:t>
            </w:r>
          </w:p>
        </w:tc>
        <w:tc>
          <w:tcPr>
            <w:tcW w:w="502" w:type="dxa"/>
            <w:vMerge/>
            <w:tcBorders>
              <w:bottom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620" w:type="dxa"/>
            <w:vAlign w:val="center"/>
          </w:tcPr>
          <w:p w:rsidR="004B4E58" w:rsidRPr="004B4E58" w:rsidRDefault="004D2CF6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601" w:type="dxa"/>
            <w:vAlign w:val="center"/>
          </w:tcPr>
          <w:p w:rsidR="004B4E58" w:rsidRDefault="004D2CF6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iV</w:t>
            </w:r>
          </w:p>
        </w:tc>
      </w:tr>
    </w:tbl>
    <w:p w:rsidR="004B4E58" w:rsidRDefault="004D2CF6" w:rsidP="00ED3504">
      <w:r>
        <w:t>We write the numbers as sequences of digits. The last digit of the number (the most right one) has a value as shown in the above table. The next digit on the left has a value 256 times bigger than the shown in the above table, the next digit on the left has 256*256 times bigger</w:t>
      </w:r>
      <w:r w:rsidR="00372DF0">
        <w:t xml:space="preserve"> value</w:t>
      </w:r>
      <w:r>
        <w:t xml:space="preserve"> than the shown in the table and so on. Your task is to write a program to </w:t>
      </w:r>
      <w:r w:rsidRPr="002223A6">
        <w:rPr>
          <w:b/>
        </w:rPr>
        <w:t xml:space="preserve">convert a decimal number into its corresponding representation in </w:t>
      </w:r>
      <w:r w:rsidRPr="002223A6">
        <w:rPr>
          <w:b/>
          <w:noProof/>
        </w:rPr>
        <w:t>Kaspichan</w:t>
      </w:r>
      <w:r>
        <w:t>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E5157B">
        <w:t xml:space="preserve">consists of </w:t>
      </w:r>
      <w:r w:rsidR="004D2CF6">
        <w:t xml:space="preserve">a single </w:t>
      </w:r>
      <w:r w:rsidR="00E5157B">
        <w:t>integer number</w:t>
      </w:r>
      <w:r w:rsidR="00D45455">
        <w:t>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>The output data</w:t>
      </w:r>
      <w:r w:rsidR="005E7BBE">
        <w:t xml:space="preserve"> consists of a single text line holding the result and should be printed at the console.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5157B" w:rsidRDefault="00E5157B" w:rsidP="002223A6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5E7BBE">
        <w:t xml:space="preserve">input number is in the range </w:t>
      </w:r>
      <w:r w:rsidR="002223A6">
        <w:t>[0</w:t>
      </w:r>
      <w:r>
        <w:t>…</w:t>
      </w:r>
      <w:r w:rsidR="002223A6" w:rsidRPr="002223A6">
        <w:t>18</w:t>
      </w:r>
      <w:r w:rsidR="002223A6">
        <w:t xml:space="preserve"> </w:t>
      </w:r>
      <w:r w:rsidR="002223A6" w:rsidRPr="002223A6">
        <w:t>446</w:t>
      </w:r>
      <w:r w:rsidR="002223A6">
        <w:t xml:space="preserve"> </w:t>
      </w:r>
      <w:r w:rsidR="002223A6" w:rsidRPr="002223A6">
        <w:t>744</w:t>
      </w:r>
      <w:r w:rsidR="002223A6">
        <w:t xml:space="preserve"> </w:t>
      </w:r>
      <w:r w:rsidR="002223A6" w:rsidRPr="002223A6">
        <w:t>073</w:t>
      </w:r>
      <w:r w:rsidR="002223A6">
        <w:t xml:space="preserve"> </w:t>
      </w:r>
      <w:r w:rsidR="002223A6" w:rsidRPr="002223A6">
        <w:t>709</w:t>
      </w:r>
      <w:r w:rsidR="002223A6">
        <w:t xml:space="preserve"> </w:t>
      </w:r>
      <w:r w:rsidR="002223A6" w:rsidRPr="002223A6">
        <w:t>551</w:t>
      </w:r>
      <w:r w:rsidR="002223A6">
        <w:t xml:space="preserve"> </w:t>
      </w:r>
      <w:r w:rsidR="002223A6" w:rsidRPr="002223A6">
        <w:t>615</w:t>
      </w:r>
      <w:r>
        <w:t>] inclusive</w:t>
      </w:r>
      <w:r w:rsidR="002223A6">
        <w:t>ly</w:t>
      </w:r>
      <w:r>
        <w:t>.</w:t>
      </w:r>
    </w:p>
    <w:p w:rsidR="00ED3504" w:rsidRPr="00552A9F" w:rsidRDefault="00ED3504" w:rsidP="0051213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  <w:r w:rsidR="00D908ED"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145" w:type="dxa"/>
        <w:tblInd w:w="100" w:type="dxa"/>
        <w:tblLook w:val="0000" w:firstRow="0" w:lastRow="0" w:firstColumn="0" w:lastColumn="0" w:noHBand="0" w:noVBand="0"/>
      </w:tblPr>
      <w:tblGrid>
        <w:gridCol w:w="841"/>
        <w:gridCol w:w="1499"/>
        <w:gridCol w:w="290"/>
        <w:gridCol w:w="845"/>
        <w:gridCol w:w="1503"/>
        <w:gridCol w:w="267"/>
        <w:gridCol w:w="988"/>
        <w:gridCol w:w="1381"/>
        <w:gridCol w:w="286"/>
        <w:gridCol w:w="841"/>
        <w:gridCol w:w="1404"/>
      </w:tblGrid>
      <w:tr w:rsidR="00E5157B" w:rsidRPr="00552A9F" w:rsidTr="00E5157B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6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5157B" w:rsidRPr="003D472C" w:rsidTr="00E5157B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E7BBE" w:rsidP="00E5157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aE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5E7BBE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280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E7BBE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BY</w:t>
            </w: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5E7BBE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DhY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321" w:rsidRDefault="00667321">
      <w:r>
        <w:separator/>
      </w:r>
    </w:p>
  </w:endnote>
  <w:endnote w:type="continuationSeparator" w:id="0">
    <w:p w:rsidR="00667321" w:rsidRDefault="0066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244E5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667321">
            <w:fldChar w:fldCharType="begin"/>
          </w:r>
          <w:r w:rsidR="00667321">
            <w:instrText xml:space="preserve"> NUMPAGES </w:instrText>
          </w:r>
          <w:r w:rsidR="00667321">
            <w:fldChar w:fldCharType="separate"/>
          </w:r>
          <w:r w:rsidR="00F244E5">
            <w:rPr>
              <w:noProof/>
            </w:rPr>
            <w:t>1</w:t>
          </w:r>
          <w:r w:rsidR="0066732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6732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321" w:rsidRDefault="00667321">
      <w:r>
        <w:separator/>
      </w:r>
    </w:p>
  </w:footnote>
  <w:footnote w:type="continuationSeparator" w:id="0">
    <w:p w:rsidR="00667321" w:rsidRDefault="00667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6732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2544F"/>
    <w:rsid w:val="00130801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2DF0"/>
    <w:rsid w:val="003A2188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0789E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321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2CA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908ED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244E5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6080B-12CF-49FD-97FD-3079CFDD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1186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Vonko</cp:lastModifiedBy>
  <cp:revision>2</cp:revision>
  <cp:lastPrinted>2011-11-24T17:37:00Z</cp:lastPrinted>
  <dcterms:created xsi:type="dcterms:W3CDTF">2014-12-08T15:24:00Z</dcterms:created>
  <dcterms:modified xsi:type="dcterms:W3CDTF">2014-12-08T15:24:00Z</dcterms:modified>
</cp:coreProperties>
</file>